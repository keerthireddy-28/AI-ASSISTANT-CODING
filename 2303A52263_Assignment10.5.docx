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r>
        <w:t xml:space="preserve">                        </w:t>
      </w:r>
    </w:p>
    <w:p/>
    <w:p>
      <w:pPr>
        <w:rPr>
          <w:b/>
          <w:bCs/>
        </w:rPr>
      </w:pPr>
      <w:r>
        <w:t xml:space="preserve">                                                                </w:t>
      </w:r>
      <w:r>
        <w:rPr>
          <w:b/>
          <w:bCs/>
        </w:rPr>
        <w:t>AI Assisted Coding Assignment-10.5</w:t>
      </w:r>
    </w:p>
    <w:p>
      <w:pPr>
        <w:rPr>
          <w:b/>
          <w:bCs/>
        </w:rPr>
      </w:pPr>
      <w:r>
        <w:rPr>
          <w:b/>
          <w:bCs/>
        </w:rPr>
        <w:t xml:space="preserve">Name: K. Keerthi </w:t>
      </w:r>
    </w:p>
    <w:p>
      <w:pPr>
        <w:rPr>
          <w:b/>
          <w:bCs/>
        </w:rPr>
      </w:pPr>
      <w:r>
        <w:rPr>
          <w:b/>
          <w:bCs/>
        </w:rPr>
        <w:t>Ht no: 2303A52263</w:t>
      </w:r>
    </w:p>
    <w:p>
      <w:pPr>
        <w:rPr>
          <w:b/>
          <w:bCs/>
        </w:rPr>
      </w:pPr>
      <w:r>
        <w:rPr>
          <w:b/>
          <w:bCs/>
        </w:rPr>
        <w:t>Batch: 36</w:t>
      </w:r>
      <w:bookmarkStart w:id="0" w:name="_GoBack"/>
      <w:bookmarkEnd w:id="0"/>
    </w:p>
    <w:p>
      <w:r>
        <w:t>Task Description #1 – Variable Naming Issues</w:t>
      </w:r>
    </w:p>
    <w:p>
      <w:r>
        <w:t>Task: Use AI to improve unclear variable names.</w:t>
      </w:r>
    </w:p>
    <w:p>
      <w:r>
        <w:t>Sample Input Code:</w:t>
      </w:r>
    </w:p>
    <w:p>
      <w:r>
        <w:t>def f(a, b):</w:t>
      </w:r>
    </w:p>
    <w:p>
      <w:r>
        <w:t>return a + b</w:t>
      </w:r>
    </w:p>
    <w:p>
      <w:r>
        <w:t>print(f(10, 20))</w:t>
      </w:r>
    </w:p>
    <w:p>
      <w:r>
        <w:t>Expected Output:</w:t>
      </w:r>
    </w:p>
    <w:p>
      <w:r>
        <w:t>• Code rewritten with meaningful function and variable names.</w:t>
      </w:r>
    </w:p>
    <w:p>
      <w:r>
        <w:drawing>
          <wp:inline distT="0" distB="0" distL="0" distR="0">
            <wp:extent cx="5731510" cy="1809115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180911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599565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15995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Task Description #2 – Missing Error Handling</w:t>
      </w:r>
    </w:p>
    <w:p>
      <w:r>
        <w:t>Task: Use AI to add proper error handling.</w:t>
      </w:r>
    </w:p>
    <w:p>
      <w:r>
        <w:t>Sample Input Code:</w:t>
      </w:r>
    </w:p>
    <w:p>
      <w:r>
        <w:t>def divide(a, b):</w:t>
      </w:r>
    </w:p>
    <w:p>
      <w:r>
        <w:t>return a / b</w:t>
      </w:r>
    </w:p>
    <w:p>
      <w:r>
        <w:t>print(divide(10, 0))</w:t>
      </w:r>
    </w:p>
    <w:p>
      <w:r>
        <w:t>Expected Output:</w:t>
      </w:r>
    </w:p>
    <w:p>
      <w:r>
        <w:t>• Code with exception handling and clear error messages</w:t>
      </w:r>
    </w:p>
    <w:p>
      <w:r>
        <w:drawing>
          <wp:inline distT="0" distB="0" distL="0" distR="0">
            <wp:extent cx="5731510" cy="2903855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038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2823845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238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Task Description #3: Student Marks Processing System</w:t>
      </w:r>
    </w:p>
    <w:p>
      <w:r>
        <w:t>The following program calculates total, average, and grade of a</w:t>
      </w:r>
    </w:p>
    <w:p>
      <w:r>
        <w:t>student, but it has poor readability, style issues, and no error</w:t>
      </w:r>
    </w:p>
    <w:p>
      <w:r>
        <w:t>handling.</w:t>
      </w:r>
    </w:p>
    <w:p>
      <w:r>
        <w:t>marks=[78,85,90,66,88]</w:t>
      </w:r>
    </w:p>
    <w:p>
      <w:r>
        <w:t>t=0</w:t>
      </w:r>
    </w:p>
    <w:p>
      <w:r>
        <w:t>for i in marks:</w:t>
      </w:r>
    </w:p>
    <w:p>
      <w:r>
        <w:t>t=t+i</w:t>
      </w:r>
    </w:p>
    <w:p>
      <w:r>
        <w:t>a=t/len(marks)</w:t>
      </w:r>
    </w:p>
    <w:p>
      <w:r>
        <w:t>if a&gt;=90:</w:t>
      </w:r>
    </w:p>
    <w:p>
      <w:r>
        <w:t>print("A")</w:t>
      </w:r>
    </w:p>
    <w:p>
      <w:r>
        <w:t>elif a&gt;=75:</w:t>
      </w:r>
    </w:p>
    <w:p>
      <w:r>
        <w:t>print("B")</w:t>
      </w:r>
    </w:p>
    <w:p>
      <w:r>
        <w:t>elif a&gt;=60:</w:t>
      </w:r>
    </w:p>
    <w:p>
      <w:r>
        <w:t>print("C")</w:t>
      </w:r>
    </w:p>
    <w:p>
      <w:r>
        <w:t>else:</w:t>
      </w:r>
    </w:p>
    <w:p>
      <w:r>
        <w:t>print("F")</w:t>
      </w:r>
    </w:p>
    <w:p>
      <w:r>
        <w:t>Task:</w:t>
      </w:r>
    </w:p>
    <w:p>
      <w:r>
        <w:t>• Use AI to refactor the code to follow PEP 8 standards.</w:t>
      </w:r>
    </w:p>
    <w:p>
      <w:r>
        <w:t>• Add meaningful variable names, functions, and comments.</w:t>
      </w:r>
    </w:p>
    <w:p>
      <w:r>
        <w:t>• Add basic input validation and documentation.</w:t>
      </w:r>
    </w:p>
    <w:p>
      <w:r>
        <w:drawing>
          <wp:inline distT="0" distB="0" distL="0" distR="0">
            <wp:extent cx="5731510" cy="3103879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0387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4998720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9987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433445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4334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500880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5008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5446395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54463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761105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76110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962910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6291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873499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87349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076065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0760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163695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1636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607945"/>
            <wp:effectExtent l="0" t="0" r="0" b="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6079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439159"/>
            <wp:effectExtent l="0" t="0" r="0" b="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43915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728084"/>
            <wp:effectExtent l="0" t="0" r="0" b="0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72808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474084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47408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074670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07467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041774"/>
            <wp:effectExtent l="0" t="0" r="0" b="0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04177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093845"/>
            <wp:effectExtent l="0" t="0" r="0" b="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0938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65805"/>
            <wp:effectExtent l="0" t="0" r="0" b="0"/>
            <wp:docPr id="64" name="图片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6580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394074"/>
            <wp:effectExtent l="0" t="0" r="0" b="0"/>
            <wp:docPr id="67" name="图片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6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39407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554605"/>
            <wp:effectExtent l="0" t="0" r="0" b="0"/>
            <wp:docPr id="70" name="图片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7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55460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Task Description #4: Use AI to add docstrings and inline comments</w:t>
      </w:r>
    </w:p>
    <w:p>
      <w:r>
        <w:t>to the following function.</w:t>
      </w:r>
    </w:p>
    <w:p>
      <w:r>
        <w:t>def factorial(n):</w:t>
      </w:r>
    </w:p>
    <w:p>
      <w:r>
        <w:t>result = 1</w:t>
      </w:r>
    </w:p>
    <w:p>
      <w:r>
        <w:t>for i in range(1,n+1):</w:t>
      </w:r>
    </w:p>
    <w:p>
      <w:r>
        <w:t>result *= i</w:t>
      </w:r>
    </w:p>
    <w:p>
      <w:r>
        <w:t>return result</w:t>
      </w:r>
    </w:p>
    <w:p>
      <w:r>
        <w:drawing>
          <wp:inline distT="0" distB="0" distL="0" distR="0">
            <wp:extent cx="5731510" cy="2348230"/>
            <wp:effectExtent l="0" t="0" r="0" b="0"/>
            <wp:docPr id="73" name="图片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7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34823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670935"/>
            <wp:effectExtent l="0" t="0" r="0" b="0"/>
            <wp:docPr id="76" name="图片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6709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994785"/>
            <wp:effectExtent l="0" t="0" r="0" b="0"/>
            <wp:docPr id="79" name="图片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9947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Task Description #5: Password Validation System (Enhanced)</w:t>
      </w:r>
    </w:p>
    <w:p>
      <w:r>
        <w:t>The following Python program validates a password using only a</w:t>
      </w:r>
    </w:p>
    <w:p>
      <w:r>
        <w:t>minimum length check, which is insufficient for real-world</w:t>
      </w:r>
    </w:p>
    <w:p>
      <w:r>
        <w:t>security requirements.</w:t>
      </w:r>
    </w:p>
    <w:p>
      <w:r>
        <w:t>pwd = input("Enter password: ")</w:t>
      </w:r>
    </w:p>
    <w:p>
      <w:r>
        <w:t>if len(pwd) &gt;= 8:</w:t>
      </w:r>
    </w:p>
    <w:p>
      <w:r>
        <w:t>print("Strong")</w:t>
      </w:r>
    </w:p>
    <w:p>
      <w:r>
        <w:t>else:</w:t>
      </w:r>
    </w:p>
    <w:p>
      <w:r>
        <w:t>print("Weak")</w:t>
      </w:r>
    </w:p>
    <w:p>
      <w:r>
        <w:t>Task:</w:t>
      </w:r>
    </w:p>
    <w:p>
      <w:r>
        <w:t>1. Enhance password validation using AI assistance to include</w:t>
      </w:r>
    </w:p>
    <w:p>
      <w:r>
        <w:t>multiple security rules such as:</w:t>
      </w:r>
    </w:p>
    <w:p>
      <w:r>
        <w:t>o Minimum length requirement</w:t>
      </w:r>
    </w:p>
    <w:p>
      <w:r>
        <w:t>o Presence of at least one uppercase letter</w:t>
      </w:r>
    </w:p>
    <w:p>
      <w:r>
        <w:t>o Presence of at least one lowercase letter</w:t>
      </w:r>
    </w:p>
    <w:p>
      <w:r>
        <w:t>o Presence of at least one digit</w:t>
      </w:r>
    </w:p>
    <w:p>
      <w:r>
        <w:t>o Presence of at least one special character</w:t>
      </w:r>
    </w:p>
    <w:p>
      <w:r>
        <w:t>2. Refactor the program to:</w:t>
      </w:r>
    </w:p>
    <w:p>
      <w:r>
        <w:t>o Use meaningful variable and function names</w:t>
      </w:r>
    </w:p>
    <w:p>
      <w:r>
        <w:t>o Follow PEP 8 coding standards</w:t>
      </w:r>
    </w:p>
    <w:p>
      <w:r>
        <w:t>o Include inline comments and a docstring</w:t>
      </w:r>
    </w:p>
    <w:p>
      <w:r>
        <w:t>3. Analyze the improvements by comparing the original and AI-</w:t>
      </w:r>
    </w:p>
    <w:p>
      <w:r>
        <w:t>enhanced versions in terms of:</w:t>
      </w:r>
    </w:p>
    <w:p>
      <w:r>
        <w:t>o Code readability and structure</w:t>
      </w:r>
    </w:p>
    <w:p>
      <w:r>
        <w:t>o Maintainability and reusability</w:t>
      </w:r>
    </w:p>
    <w:p>
      <w:r>
        <w:t>o Security strength and robustness</w:t>
      </w:r>
    </w:p>
    <w:p>
      <w:r>
        <w:t>4. Justify the AI-generated changes, explaining why each added</w:t>
      </w:r>
    </w:p>
    <w:p>
      <w:r>
        <w:t>rule and refactoring decision improves the overall quality of</w:t>
      </w:r>
    </w:p>
    <w:p>
      <w:r>
        <w:t>the program.</w:t>
      </w:r>
    </w:p>
    <w:p>
      <w:r>
        <w:drawing>
          <wp:inline distT="0" distB="0" distL="0" distR="0">
            <wp:extent cx="5731510" cy="2967354"/>
            <wp:effectExtent l="0" t="0" r="0" b="0"/>
            <wp:docPr id="82" name="图片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673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148329"/>
            <wp:effectExtent l="0" t="0" r="0" b="0"/>
            <wp:docPr id="85" name="图片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8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4832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854575"/>
            <wp:effectExtent l="0" t="0" r="0" b="0"/>
            <wp:docPr id="88" name="图片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9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8545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190240"/>
            <wp:effectExtent l="0" t="0" r="0" b="0"/>
            <wp:docPr id="91" name="图片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9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902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070350"/>
            <wp:effectExtent l="0" t="0" r="0" b="0"/>
            <wp:docPr id="94" name="图片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0703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750185"/>
            <wp:effectExtent l="0" t="0" r="0" b="0"/>
            <wp:docPr id="97" name="图片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501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393440"/>
            <wp:effectExtent l="0" t="0" r="0" b="0"/>
            <wp:docPr id="100" name="图片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3934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5024755"/>
            <wp:effectExtent l="0" t="0" r="0" b="0"/>
            <wp:docPr id="103" name="图片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10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50247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8587" cy="6087324"/>
            <wp:effectExtent l="0" t="0" r="0" b="0"/>
            <wp:docPr id="106" name="图片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58587" cy="608732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131820"/>
            <wp:effectExtent l="0" t="0" r="0" b="0"/>
            <wp:docPr id="109" name="图片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1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318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41675"/>
            <wp:effectExtent l="0" t="0" r="0" b="0"/>
            <wp:docPr id="112" name="图片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416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12464"/>
            <wp:effectExtent l="0" t="0" r="0" b="0"/>
            <wp:docPr id="115" name="图片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1246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060700"/>
            <wp:effectExtent l="0" t="0" r="0" b="0"/>
            <wp:docPr id="118" name="图片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2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0607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212680"/>
            <wp:effectExtent l="0" t="0" r="0" b="0"/>
            <wp:docPr id="121" name="图片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23"/>
                    <pic:cNvPicPr/>
                  </pic:nvPicPr>
                  <pic:blipFill>
                    <a:blip r:embed="rId42"/>
                    <a:srcRect b="59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12126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13735"/>
            <wp:effectExtent l="0" t="0" r="0" b="0"/>
            <wp:docPr id="124" name="图片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图片 12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137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854960"/>
            <wp:effectExtent l="0" t="0" r="0" b="0"/>
            <wp:docPr id="127" name="图片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片 12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8549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0"/>
  <w:bordersDoNotSurroundHeader/>
  <w:bordersDoNotSurroundFooter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59" w:lineRule="auto"/>
    </w:pPr>
    <w:rPr>
      <w:rFonts w:ascii="Calibri" w:eastAsia="Calibri" w:cs="Arial" w:hAnsi="Calibri"/>
      <w:sz w:val="22"/>
      <w:szCs w:val="22"/>
      <w:lang w:val="en-IN" w:eastAsia="en-US" w:bidi="ar-SA"/>
    </w:rPr>
  </w:style>
  <w:style w:type="paragraph" w:styleId="1">
    <w:name w:val="heading 1"/>
    <w:basedOn w:val="0"/>
    <w:next w:val="0"/>
    <w:pPr>
      <w:keepNext/>
      <w:keepLines/>
      <w:spacing w:before="360" w:after="80"/>
      <w:outlineLvl w:val="0"/>
    </w:pPr>
    <w:rPr>
      <w:rFonts w:ascii="Calibri Light" w:eastAsia="等线 Light" w:cs="Times New Roman" w:hAnsi="Calibri Light"/>
      <w:color w:val="2F5496"/>
      <w:sz w:val="40"/>
      <w:szCs w:val="40"/>
    </w:rPr>
  </w:style>
  <w:style w:type="paragraph" w:styleId="2">
    <w:name w:val="heading 2"/>
    <w:basedOn w:val="0"/>
    <w:next w:val="0"/>
    <w:pPr>
      <w:keepNext/>
      <w:keepLines/>
      <w:spacing w:before="160" w:after="80"/>
      <w:outlineLvl w:val="1"/>
    </w:pPr>
    <w:rPr>
      <w:rFonts w:ascii="Calibri Light" w:eastAsia="等线 Light" w:cs="Times New Roman" w:hAnsi="Calibri Light"/>
      <w:color w:val="2F5496"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160" w:after="80"/>
      <w:outlineLvl w:val="2"/>
    </w:pPr>
    <w:rPr>
      <w:rFonts w:eastAsia="等线 Light" w:cs="Times New Roman"/>
      <w:color w:val="2F5496"/>
      <w:sz w:val="28"/>
      <w:szCs w:val="28"/>
    </w:rPr>
  </w:style>
  <w:style w:type="paragraph" w:styleId="4">
    <w:name w:val="heading 4"/>
    <w:basedOn w:val="0"/>
    <w:next w:val="0"/>
    <w:pPr>
      <w:keepNext/>
      <w:keepLines/>
      <w:spacing w:before="80" w:after="40"/>
      <w:outlineLvl w:val="3"/>
    </w:pPr>
    <w:rPr>
      <w:rFonts w:eastAsia="等线 Light" w:cs="Times New Roman"/>
      <w:i/>
      <w:iCs/>
      <w:color w:val="2F5496"/>
    </w:rPr>
  </w:style>
  <w:style w:type="paragraph" w:styleId="5">
    <w:name w:val="heading 5"/>
    <w:basedOn w:val="0"/>
    <w:next w:val="0"/>
    <w:pPr>
      <w:keepNext/>
      <w:keepLines/>
      <w:spacing w:before="80" w:after="40"/>
      <w:outlineLvl w:val="4"/>
    </w:pPr>
    <w:rPr>
      <w:rFonts w:eastAsia="等线 Light" w:cs="Times New Roman"/>
      <w:color w:val="2F5496"/>
    </w:rPr>
  </w:style>
  <w:style w:type="paragraph" w:styleId="6">
    <w:name w:val="heading 6"/>
    <w:basedOn w:val="0"/>
    <w:next w:val="0"/>
    <w:pPr>
      <w:keepNext/>
      <w:keepLines/>
      <w:spacing w:before="40" w:after="0"/>
      <w:outlineLvl w:val="5"/>
    </w:pPr>
    <w:rPr>
      <w:rFonts w:eastAsia="等线 Light" w:cs="Times New Roman"/>
      <w:i/>
      <w:iCs/>
      <w:color w:val="595959"/>
    </w:rPr>
  </w:style>
  <w:style w:type="paragraph" w:styleId="7">
    <w:name w:val="heading 7"/>
    <w:basedOn w:val="0"/>
    <w:next w:val="0"/>
    <w:pPr>
      <w:keepNext/>
      <w:keepLines/>
      <w:spacing w:before="40" w:after="0"/>
      <w:outlineLvl w:val="6"/>
    </w:pPr>
    <w:rPr>
      <w:rFonts w:eastAsia="等线 Light" w:cs="Times New Roman"/>
      <w:color w:val="595959"/>
    </w:rPr>
  </w:style>
  <w:style w:type="paragraph" w:styleId="8">
    <w:name w:val="heading 8"/>
    <w:basedOn w:val="0"/>
    <w:next w:val="0"/>
    <w:pPr>
      <w:keepNext/>
      <w:keepLines/>
      <w:spacing w:after="0"/>
      <w:outlineLvl w:val="7"/>
    </w:pPr>
    <w:rPr>
      <w:rFonts w:eastAsia="等线 Light" w:cs="Times New Roman"/>
      <w:i/>
      <w:iCs/>
      <w:color w:val="272727"/>
    </w:rPr>
  </w:style>
  <w:style w:type="paragraph" w:styleId="9">
    <w:name w:val="heading 9"/>
    <w:basedOn w:val="0"/>
    <w:next w:val="0"/>
    <w:pPr>
      <w:keepNext/>
      <w:keepLines/>
      <w:spacing w:after="0"/>
      <w:outlineLvl w:val="8"/>
    </w:pPr>
    <w:rPr>
      <w:rFonts w:eastAsia="等线 Light" w:cs="Times New Roman"/>
      <w:color w:val="272727"/>
    </w:rPr>
  </w:style>
  <w:style w:type="character" w:default="1" w:styleId="10">
    <w:name w:val="Default Paragraph Font"/>
  </w:style>
  <w:style w:type="paragraph" w:styleId="15">
    <w:name w:val="Title"/>
    <w:basedOn w:val="0"/>
    <w:next w:val="0"/>
    <w:pPr>
      <w:spacing w:after="80" w:line="240" w:lineRule="auto"/>
      <w:contextualSpacing/>
    </w:pPr>
    <w:rPr>
      <w:rFonts w:ascii="Calibri Light" w:eastAsia="等线 Light" w:cs="Times New Roman" w:hAnsi="Calibri Light"/>
      <w:spacing w:val="-10"/>
      <w:kern w:val="28"/>
      <w:sz w:val="56"/>
      <w:szCs w:val="56"/>
    </w:rPr>
  </w:style>
  <w:style w:type="paragraph" w:styleId="16">
    <w:name w:val="Subtitle"/>
    <w:basedOn w:val="0"/>
    <w:next w:val="0"/>
    <w:rPr>
      <w:rFonts w:eastAsia="等线 Light" w:cs="Times New Roman"/>
      <w:color w:val="595959"/>
      <w:spacing w:val="15"/>
      <w:sz w:val="28"/>
      <w:szCs w:val="28"/>
    </w:rPr>
  </w:style>
  <w:style w:type="paragraph" w:customStyle="1" w:styleId="17">
    <w:name w:val="Quote"/>
    <w:basedOn w:val="0"/>
    <w:next w:val="0"/>
    <w:pPr>
      <w:spacing w:before="160"/>
      <w:jc w:val="center"/>
    </w:pPr>
    <w:rPr>
      <w:i/>
      <w:iCs/>
      <w:color w:val="404040"/>
    </w:rPr>
  </w:style>
  <w:style w:type="paragraph" w:customStyle="1" w:styleId="18">
    <w:name w:val="List Paragraph"/>
    <w:basedOn w:val="0"/>
    <w:pPr>
      <w:ind w:left="720"/>
      <w:contextualSpacing/>
    </w:pPr>
  </w:style>
  <w:style w:type="character" w:customStyle="1" w:styleId="19">
    <w:name w:val="Intense Emphasis"/>
    <w:basedOn w:val="10"/>
    <w:rPr>
      <w:i/>
      <w:iCs/>
      <w:color w:val="2F5496"/>
    </w:rPr>
  </w:style>
  <w:style w:type="paragraph" w:customStyle="1" w:styleId="20">
    <w:name w:val="Intense Quote"/>
    <w:basedOn w:val="0"/>
    <w:next w:val="0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21">
    <w:name w:val="Intense Reference"/>
    <w:basedOn w:val="10"/>
    <w:rPr>
      <w:b/>
      <w:bCs/>
      <w:caps w:val="0"/>
      <w:smallCaps/>
      <w:color w:val="2F5496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image" Target="media/56.png"/><Relationship Id="rId21" Type="http://schemas.openxmlformats.org/officeDocument/2006/relationships/image" Target="media/59.png"/><Relationship Id="rId22" Type="http://schemas.openxmlformats.org/officeDocument/2006/relationships/image" Target="media/62.png"/><Relationship Id="rId23" Type="http://schemas.openxmlformats.org/officeDocument/2006/relationships/image" Target="media/65.png"/><Relationship Id="rId24" Type="http://schemas.openxmlformats.org/officeDocument/2006/relationships/image" Target="media/68.png"/><Relationship Id="rId25" Type="http://schemas.openxmlformats.org/officeDocument/2006/relationships/image" Target="media/71.png"/><Relationship Id="rId26" Type="http://schemas.openxmlformats.org/officeDocument/2006/relationships/image" Target="media/74.png"/><Relationship Id="rId27" Type="http://schemas.openxmlformats.org/officeDocument/2006/relationships/image" Target="media/77.png"/><Relationship Id="rId28" Type="http://schemas.openxmlformats.org/officeDocument/2006/relationships/image" Target="media/80.png"/><Relationship Id="rId29" Type="http://schemas.openxmlformats.org/officeDocument/2006/relationships/image" Target="media/83.png"/><Relationship Id="rId30" Type="http://schemas.openxmlformats.org/officeDocument/2006/relationships/image" Target="media/86.png"/><Relationship Id="rId31" Type="http://schemas.openxmlformats.org/officeDocument/2006/relationships/image" Target="media/89.png"/><Relationship Id="rId32" Type="http://schemas.openxmlformats.org/officeDocument/2006/relationships/image" Target="media/92.png"/><Relationship Id="rId33" Type="http://schemas.openxmlformats.org/officeDocument/2006/relationships/image" Target="media/95.png"/><Relationship Id="rId34" Type="http://schemas.openxmlformats.org/officeDocument/2006/relationships/image" Target="media/98.png"/><Relationship Id="rId35" Type="http://schemas.openxmlformats.org/officeDocument/2006/relationships/image" Target="media/101.png"/><Relationship Id="rId36" Type="http://schemas.openxmlformats.org/officeDocument/2006/relationships/image" Target="media/104.png"/><Relationship Id="rId37" Type="http://schemas.openxmlformats.org/officeDocument/2006/relationships/image" Target="media/107.png"/><Relationship Id="rId38" Type="http://schemas.openxmlformats.org/officeDocument/2006/relationships/image" Target="media/110.png"/><Relationship Id="rId39" Type="http://schemas.openxmlformats.org/officeDocument/2006/relationships/image" Target="media/113.png"/><Relationship Id="rId40" Type="http://schemas.openxmlformats.org/officeDocument/2006/relationships/image" Target="media/116.png"/><Relationship Id="rId41" Type="http://schemas.openxmlformats.org/officeDocument/2006/relationships/image" Target="media/119.png"/><Relationship Id="rId42" Type="http://schemas.openxmlformats.org/officeDocument/2006/relationships/image" Target="media/122.png"/><Relationship Id="rId43" Type="http://schemas.openxmlformats.org/officeDocument/2006/relationships/image" Target="media/125.png"/><Relationship Id="rId44" Type="http://schemas.openxmlformats.org/officeDocument/2006/relationships/image" Target="media/128.png"/><Relationship Id="rId45" Type="http://schemas.openxmlformats.org/officeDocument/2006/relationships/styles" Target="styles.xml"/><Relationship Id="rId46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33</TotalTime>
  <Application>Yozo_Office</Application>
  <Pages>25</Pages>
  <Words>354</Words>
  <Characters>1936</Characters>
  <Lines>122</Lines>
  <Paragraphs>77</Paragraphs>
  <CharactersWithSpaces>2304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pentala mahipal</dc:creator>
  <cp:lastModifiedBy>vivo user</cp:lastModifiedBy>
  <cp:revision>1</cp:revision>
  <dcterms:created xsi:type="dcterms:W3CDTF">2026-02-06T06:26:00Z</dcterms:created>
  <dcterms:modified xsi:type="dcterms:W3CDTF">2026-02-09T05:40:07Z</dcterms:modified>
</cp:coreProperties>
</file>